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840"/>
        <w:tblW w:w="512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600"/>
      </w:tblGrid>
      <w:tr w:rsidR="00692703" w:rsidRPr="00CF1A49" w:rsidTr="00CA0472">
        <w:trPr>
          <w:trHeight w:hRule="exact" w:val="3332"/>
        </w:trPr>
        <w:tc>
          <w:tcPr>
            <w:tcW w:w="9599" w:type="dxa"/>
            <w:tcMar>
              <w:top w:w="0" w:type="dxa"/>
              <w:bottom w:w="0" w:type="dxa"/>
            </w:tcMar>
          </w:tcPr>
          <w:p w:rsidR="00692703" w:rsidRPr="00CA0472" w:rsidRDefault="00D17ACA" w:rsidP="00D17ACA">
            <w:pPr>
              <w:pStyle w:val="Title"/>
              <w:rPr>
                <w:sz w:val="56"/>
              </w:rPr>
            </w:pPr>
            <w:r w:rsidRPr="00CA0472">
              <w:rPr>
                <w:sz w:val="56"/>
              </w:rPr>
              <w:t xml:space="preserve">ONIYIDE </w:t>
            </w:r>
            <w:r w:rsidR="00CA0472" w:rsidRPr="00CA0472">
              <w:rPr>
                <w:sz w:val="56"/>
              </w:rPr>
              <w:t xml:space="preserve"> </w:t>
            </w:r>
            <w:r w:rsidRPr="00CA0472">
              <w:rPr>
                <w:sz w:val="56"/>
              </w:rPr>
              <w:t xml:space="preserve"> tAIWO</w:t>
            </w:r>
            <w:r w:rsidR="00692703" w:rsidRPr="00CA0472">
              <w:rPr>
                <w:sz w:val="56"/>
              </w:rPr>
              <w:t xml:space="preserve"> </w:t>
            </w:r>
            <w:r w:rsidRPr="00CA0472">
              <w:rPr>
                <w:rStyle w:val="IntenseEmphasis"/>
                <w:sz w:val="56"/>
              </w:rPr>
              <w:t>ABDURRAZZAAQ</w:t>
            </w:r>
          </w:p>
          <w:p w:rsidR="00207D26" w:rsidRDefault="007F14C6" w:rsidP="00207D2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8F222C39ACE64328AC9FD7DEA7182BF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r w:rsidR="00207D26">
              <w:t xml:space="preserve">: 16 Cole street, Iyana </w:t>
            </w:r>
            <w:proofErr w:type="spellStart"/>
            <w:r w:rsidR="00207D26">
              <w:t>Ipaja</w:t>
            </w:r>
            <w:proofErr w:type="spellEnd"/>
            <w:r w:rsidR="00207D26">
              <w:t xml:space="preserve">, </w:t>
            </w:r>
            <w:proofErr w:type="spellStart"/>
            <w:r w:rsidR="00207D26">
              <w:t>Alimosho</w:t>
            </w:r>
            <w:proofErr w:type="spellEnd"/>
            <w:r w:rsidR="00207D26">
              <w:t>,</w:t>
            </w:r>
            <w:r w:rsidR="00CA0472">
              <w:t xml:space="preserve"> </w:t>
            </w:r>
            <w:r w:rsidR="00207D26">
              <w:t>Lagos.</w:t>
            </w:r>
            <w:r w:rsidR="00CA0472">
              <w:t xml:space="preserve"> </w:t>
            </w:r>
            <w:r w:rsidR="00207D26">
              <w:t>Nigeria.</w:t>
            </w:r>
          </w:p>
          <w:p w:rsidR="00692703" w:rsidRPr="00CF1A49" w:rsidRDefault="00692703" w:rsidP="00207D2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D6B2E7356B44F46BECB7DE65709BDCF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207D26">
              <w:t>:+23461262895</w:t>
            </w:r>
          </w:p>
          <w:p w:rsidR="003654CE" w:rsidRDefault="007F14C6" w:rsidP="00207D2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074BE8630BDF461DAB59EFEFBD4B9F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3654CE">
              <w:t xml:space="preserve">: </w:t>
            </w:r>
            <w:hyperlink r:id="rId7" w:history="1">
              <w:r w:rsidR="003654CE" w:rsidRPr="00076E02">
                <w:rPr>
                  <w:rStyle w:val="Hyperlink"/>
                </w:rPr>
                <w:t>Oniyidetaiwo15@gmail.com</w:t>
              </w:r>
            </w:hyperlink>
          </w:p>
          <w:p w:rsidR="003654CE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981D5EDC15DC485BA098AD68CA7E9F7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Pr="00CF1A49">
              <w:t xml:space="preserve"> </w:t>
            </w:r>
            <w:r w:rsidR="003654CE">
              <w:t>:</w:t>
            </w:r>
            <w:r w:rsidR="00207D26">
              <w:t xml:space="preserve"> </w:t>
            </w:r>
            <w:hyperlink r:id="rId8" w:history="1">
              <w:r w:rsidR="00207D26" w:rsidRPr="00076E02">
                <w:rPr>
                  <w:rStyle w:val="Hyperlink"/>
                </w:rPr>
                <w:t>https://www.linkedin.com/in/abdurrazzaaq-oniyide-5b857823b/</w:t>
              </w:r>
            </w:hyperlink>
          </w:p>
          <w:p w:rsidR="00591884" w:rsidRDefault="00591884" w:rsidP="00207D26">
            <w:pPr>
              <w:pStyle w:val="ContactInfoEmphasis"/>
              <w:contextualSpacing w:val="0"/>
            </w:pPr>
            <w:proofErr w:type="spellStart"/>
            <w:r>
              <w:t>Github</w:t>
            </w:r>
            <w:proofErr w:type="spellEnd"/>
            <w:r>
              <w:t>:</w:t>
            </w:r>
            <w:r w:rsidR="00CA0472">
              <w:t xml:space="preserve"> </w:t>
            </w:r>
            <w:r>
              <w:t xml:space="preserve"> </w:t>
            </w:r>
            <w:r w:rsidR="00CA0472" w:rsidRPr="00CA0472">
              <w:t>https://github.com/devcodez6</w:t>
            </w: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207D26" w:rsidRDefault="00207D26" w:rsidP="00207D26">
            <w:pPr>
              <w:pStyle w:val="ContactInfoEmphasis"/>
              <w:contextualSpacing w:val="0"/>
            </w:pPr>
          </w:p>
          <w:p w:rsidR="00692703" w:rsidRPr="00CF1A49" w:rsidRDefault="00692703" w:rsidP="00207D26">
            <w:pPr>
              <w:pStyle w:val="ContactInfoEmphasis"/>
              <w:contextualSpacing w:val="0"/>
            </w:pPr>
            <w:r w:rsidRPr="00CF1A49">
              <w:t xml:space="preserve"> </w:t>
            </w:r>
          </w:p>
        </w:tc>
      </w:tr>
      <w:tr w:rsidR="009571D8" w:rsidRPr="00CF1A49" w:rsidTr="00CA0472">
        <w:trPr>
          <w:trHeight w:val="413"/>
        </w:trPr>
        <w:tc>
          <w:tcPr>
            <w:tcW w:w="9599" w:type="dxa"/>
            <w:tcMar>
              <w:top w:w="432" w:type="dxa"/>
            </w:tcMar>
          </w:tcPr>
          <w:p w:rsidR="001755A8" w:rsidRPr="00CF1A49" w:rsidRDefault="001755A8" w:rsidP="00207D26">
            <w:pPr>
              <w:contextualSpacing w:val="0"/>
            </w:pPr>
          </w:p>
        </w:tc>
      </w:tr>
    </w:tbl>
    <w:p w:rsidR="004E01EB" w:rsidRPr="00CF1A49" w:rsidRDefault="007F14C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71AE7B619CC466DAA286B644C01BCF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:rsidTr="00D41A17">
        <w:trPr>
          <w:trHeight w:val="2291"/>
        </w:trPr>
        <w:tc>
          <w:tcPr>
            <w:tcW w:w="9337" w:type="dxa"/>
          </w:tcPr>
          <w:p w:rsidR="001D0BF1" w:rsidRPr="00CF1A49" w:rsidRDefault="001D0BF1" w:rsidP="00D17ACA">
            <w:pPr>
              <w:pStyle w:val="Heading3"/>
              <w:contextualSpacing w:val="0"/>
              <w:outlineLvl w:val="2"/>
            </w:pPr>
          </w:p>
          <w:p w:rsidR="001D0BF1" w:rsidRPr="00CF1A49" w:rsidRDefault="00207D26" w:rsidP="00207D26">
            <w:pPr>
              <w:pStyle w:val="Heading2"/>
              <w:contextualSpacing w:val="0"/>
              <w:outlineLvl w:val="1"/>
            </w:pPr>
            <w:r>
              <w:t>Projects:</w:t>
            </w:r>
            <w:r w:rsidR="001D0BF1" w:rsidRPr="00CF1A49">
              <w:t xml:space="preserve"> </w:t>
            </w:r>
          </w:p>
          <w:p w:rsidR="001E3120" w:rsidRPr="00CF1A49" w:rsidRDefault="00207D26" w:rsidP="00207D26">
            <w:pPr>
              <w:contextualSpacing w:val="0"/>
            </w:pPr>
            <w:r>
              <w:t>Course projects: Little Lemon recipe website (HTML,</w:t>
            </w:r>
            <w:r w:rsidR="00591884">
              <w:t xml:space="preserve"> </w:t>
            </w:r>
            <w:r>
              <w:t xml:space="preserve">CSS and </w:t>
            </w:r>
            <w:proofErr w:type="spellStart"/>
            <w:r>
              <w:t>Javascript</w:t>
            </w:r>
            <w:proofErr w:type="spellEnd"/>
            <w:r>
              <w:t>), simple calculator</w:t>
            </w:r>
            <w:r w:rsidR="00CA0472">
              <w:t xml:space="preserve"> </w:t>
            </w:r>
            <w:r>
              <w:t xml:space="preserve">(react), Little Lemon Restaurant Recipe website. </w:t>
            </w:r>
            <w:r w:rsidR="00AB0389">
              <w:t>Other</w:t>
            </w:r>
            <w:r w:rsidR="00591884">
              <w:t xml:space="preserve"> </w:t>
            </w:r>
            <w:r>
              <w:t>Pr</w:t>
            </w:r>
            <w:r w:rsidR="00D17ACA">
              <w:t>oject</w:t>
            </w:r>
            <w:r w:rsidR="00AB0389">
              <w:t>s</w:t>
            </w:r>
            <w:r w:rsidR="00D17ACA">
              <w:t>: social media website design. Currently working on E-commerce website.</w:t>
            </w:r>
            <w:r w:rsidR="0090679B">
              <w:t xml:space="preserve"> </w:t>
            </w:r>
            <w:r w:rsidR="0090679B" w:rsidRPr="0090679B">
              <w:t>https://github.com/devcodez6</w:t>
            </w:r>
            <w:r w:rsidR="0090679B">
              <w:t>v</w:t>
            </w:r>
          </w:p>
        </w:tc>
      </w:tr>
    </w:tbl>
    <w:sdt>
      <w:sdtPr>
        <w:alias w:val="Education:"/>
        <w:tag w:val="Education:"/>
        <w:id w:val="-1908763273"/>
        <w:placeholder>
          <w:docPart w:val="532DAB6DA1EB4501AE4B7E19E8B37CF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3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17"/>
      </w:tblGrid>
      <w:tr w:rsidR="001D0BF1" w:rsidRPr="00CF1A49" w:rsidTr="00D41A17">
        <w:trPr>
          <w:trHeight w:val="2547"/>
        </w:trPr>
        <w:tc>
          <w:tcPr>
            <w:tcW w:w="9217" w:type="dxa"/>
          </w:tcPr>
          <w:p w:rsidR="001D0BF1" w:rsidRPr="00CF1A49" w:rsidRDefault="002820B8" w:rsidP="002820B8">
            <w:pPr>
              <w:pStyle w:val="Heading3"/>
              <w:contextualSpacing w:val="0"/>
              <w:outlineLvl w:val="2"/>
            </w:pPr>
            <w:r>
              <w:t>May 6, 2023</w:t>
            </w:r>
          </w:p>
          <w:p w:rsidR="00D17ACA" w:rsidRPr="00D17ACA" w:rsidRDefault="002820B8" w:rsidP="00D17AC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Front-end development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meta</w:t>
            </w:r>
            <w:r w:rsidR="00D17ACA">
              <w:rPr>
                <w:rStyle w:val="SubtleReference"/>
              </w:rPr>
              <w:t>.</w:t>
            </w:r>
          </w:p>
          <w:p w:rsidR="007538DC" w:rsidRDefault="00D17ACA" w:rsidP="002820B8">
            <w:pPr>
              <w:contextualSpacing w:val="0"/>
            </w:pPr>
            <w:r>
              <w:t xml:space="preserve">I had worked had to have good </w:t>
            </w:r>
            <w:r w:rsidR="00591884">
              <w:t>grade in all the course which fall between the range of 96%-98%.</w:t>
            </w:r>
          </w:p>
          <w:p w:rsidR="00CC43B2" w:rsidRDefault="007F14C6" w:rsidP="002820B8">
            <w:pPr>
              <w:contextualSpacing w:val="0"/>
            </w:pPr>
            <w:hyperlink r:id="rId9" w:history="1">
              <w:r w:rsidR="0030479C" w:rsidRPr="004B12AC">
                <w:rPr>
                  <w:rStyle w:val="Hyperlink"/>
                </w:rPr>
                <w:t>https://coursera.org/share/f6d75fc89dcb0e4f6aaba443ded88743</w:t>
              </w:r>
            </w:hyperlink>
          </w:p>
          <w:p w:rsidR="0030479C" w:rsidRDefault="0030479C" w:rsidP="002820B8">
            <w:pPr>
              <w:contextualSpacing w:val="0"/>
            </w:pPr>
          </w:p>
          <w:p w:rsidR="0030479C" w:rsidRDefault="009C1C8B" w:rsidP="002820B8">
            <w:pPr>
              <w:contextualSpacing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Portfolio Website:</w:t>
            </w:r>
          </w:p>
          <w:p w:rsidR="00BE186D" w:rsidRPr="0030479C" w:rsidRDefault="00BE186D" w:rsidP="002820B8">
            <w:pPr>
              <w:contextualSpacing w:val="0"/>
              <w:rPr>
                <w:b/>
                <w:bCs/>
                <w:sz w:val="40"/>
                <w:szCs w:val="40"/>
              </w:rPr>
            </w:pPr>
            <w:r w:rsidRPr="00BE186D">
              <w:rPr>
                <w:b/>
                <w:bCs/>
                <w:sz w:val="40"/>
                <w:szCs w:val="40"/>
              </w:rPr>
              <w:t>https://nimble-pothos-f21404.netlify.app/</w:t>
            </w:r>
            <w:bookmarkStart w:id="0" w:name="_GoBack"/>
            <w:bookmarkEnd w:id="0"/>
          </w:p>
          <w:p w:rsid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</w:p>
          <w:p w:rsidR="00D41A17" w:rsidRPr="00D41A17" w:rsidRDefault="00D41A17" w:rsidP="002820B8">
            <w:pPr>
              <w:contextualSpacing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LEVEL</w:t>
            </w:r>
          </w:p>
          <w:p w:rsidR="00D41A17" w:rsidRPr="00CF1A49" w:rsidRDefault="00D41A17" w:rsidP="002820B8">
            <w:pPr>
              <w:contextualSpacing w:val="0"/>
            </w:pPr>
            <w:r>
              <w:t>Entry level</w:t>
            </w:r>
          </w:p>
        </w:tc>
      </w:tr>
    </w:tbl>
    <w:p w:rsidR="00486277" w:rsidRPr="00CF1A49" w:rsidRDefault="007F14C6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8AA02E392A7146D6801916874648D5FD"/>
          </w:placeholder>
          <w:temporary/>
          <w:showingPlcHdr/>
          <w15:appearance w15:val="hidden"/>
        </w:sdtPr>
        <w:sdtEndPr/>
        <w:sdtContent>
          <w:r w:rsidR="00486277" w:rsidRPr="00CF1A49">
            <w:t>Skills</w:t>
          </w:r>
        </w:sdtContent>
      </w:sdt>
      <w:r w:rsidR="003654CE">
        <w:t xml:space="preserve"> and key strenghts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3654CE" w:rsidRDefault="003654CE" w:rsidP="003654CE">
            <w:pPr>
              <w:pStyle w:val="ListBullet"/>
              <w:contextualSpacing w:val="0"/>
            </w:pPr>
            <w:r>
              <w:t>Problem solving skills</w:t>
            </w:r>
          </w:p>
          <w:p w:rsidR="003654CE" w:rsidRPr="006E1507" w:rsidRDefault="003654CE" w:rsidP="003654CE">
            <w:pPr>
              <w:pStyle w:val="ListBullet"/>
              <w:contextualSpacing w:val="0"/>
            </w:pPr>
            <w:r>
              <w:t>Punctuality and patience</w:t>
            </w:r>
          </w:p>
          <w:p w:rsidR="001F4E6D" w:rsidRPr="006E1507" w:rsidRDefault="003654CE" w:rsidP="003654CE">
            <w:pPr>
              <w:pStyle w:val="ListBullet"/>
              <w:contextualSpacing w:val="0"/>
            </w:pPr>
            <w:r>
              <w:t>Quick learner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3A0632" w:rsidP="00AB038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1E3120" w:rsidRPr="006E1507" w:rsidRDefault="00AB0389" w:rsidP="00AB0389">
            <w:pPr>
              <w:pStyle w:val="ListBullet"/>
              <w:contextualSpacing w:val="0"/>
            </w:pPr>
            <w:r>
              <w:t>Innovative</w:t>
            </w:r>
          </w:p>
          <w:p w:rsidR="001E3120" w:rsidRDefault="002820B8" w:rsidP="002820B8">
            <w:pPr>
              <w:pStyle w:val="ListBullet"/>
              <w:contextualSpacing w:val="0"/>
            </w:pPr>
            <w:r>
              <w:t>S</w:t>
            </w:r>
            <w:r w:rsidR="003654CE">
              <w:t>elf confidence</w:t>
            </w:r>
          </w:p>
          <w:p w:rsidR="003654CE" w:rsidRPr="006E1507" w:rsidRDefault="003654CE" w:rsidP="002820B8">
            <w:pPr>
              <w:pStyle w:val="ListBullet"/>
              <w:contextualSpacing w:val="0"/>
            </w:pPr>
            <w:r>
              <w:t>Hardworking</w:t>
            </w:r>
          </w:p>
        </w:tc>
      </w:tr>
    </w:tbl>
    <w:p w:rsidR="00AD782D" w:rsidRPr="00CF1A49" w:rsidRDefault="00591884" w:rsidP="00591884">
      <w:pPr>
        <w:pStyle w:val="Heading1"/>
      </w:pPr>
      <w:r>
        <w:lastRenderedPageBreak/>
        <w:t xml:space="preserve"> career objectives</w:t>
      </w:r>
    </w:p>
    <w:p w:rsidR="00B51D1B" w:rsidRDefault="00591884" w:rsidP="00591884">
      <w:r>
        <w:t>Obtain a responsible position in an organization with the best capabilities, skills and knowledge.</w:t>
      </w:r>
    </w:p>
    <w:p w:rsidR="0030479C" w:rsidRPr="006E1507" w:rsidRDefault="0030479C" w:rsidP="00591884"/>
    <w:sectPr w:rsidR="0030479C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4C6" w:rsidRDefault="007F14C6" w:rsidP="0068194B">
      <w:r>
        <w:separator/>
      </w:r>
    </w:p>
    <w:p w:rsidR="007F14C6" w:rsidRDefault="007F14C6"/>
    <w:p w:rsidR="007F14C6" w:rsidRDefault="007F14C6"/>
  </w:endnote>
  <w:endnote w:type="continuationSeparator" w:id="0">
    <w:p w:rsidR="007F14C6" w:rsidRDefault="007F14C6" w:rsidP="0068194B">
      <w:r>
        <w:continuationSeparator/>
      </w:r>
    </w:p>
    <w:p w:rsidR="007F14C6" w:rsidRDefault="007F14C6"/>
    <w:p w:rsidR="007F14C6" w:rsidRDefault="007F14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79B" w:rsidRDefault="009067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86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4C6" w:rsidRDefault="007F14C6" w:rsidP="0068194B">
      <w:r>
        <w:separator/>
      </w:r>
    </w:p>
    <w:p w:rsidR="007F14C6" w:rsidRDefault="007F14C6"/>
    <w:p w:rsidR="007F14C6" w:rsidRDefault="007F14C6"/>
  </w:footnote>
  <w:footnote w:type="continuationSeparator" w:id="0">
    <w:p w:rsidR="007F14C6" w:rsidRDefault="007F14C6" w:rsidP="0068194B">
      <w:r>
        <w:continuationSeparator/>
      </w:r>
    </w:p>
    <w:p w:rsidR="007F14C6" w:rsidRDefault="007F14C6"/>
    <w:p w:rsidR="007F14C6" w:rsidRDefault="007F14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79B" w:rsidRPr="004E01EB" w:rsidRDefault="0090679B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E72D1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B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D26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0B8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79C"/>
    <w:rsid w:val="00307140"/>
    <w:rsid w:val="00316DFF"/>
    <w:rsid w:val="00325B57"/>
    <w:rsid w:val="00336056"/>
    <w:rsid w:val="003544E1"/>
    <w:rsid w:val="003654CE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188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5B7"/>
    <w:rsid w:val="007273B7"/>
    <w:rsid w:val="00733E0A"/>
    <w:rsid w:val="0074403D"/>
    <w:rsid w:val="00746D44"/>
    <w:rsid w:val="007538DC"/>
    <w:rsid w:val="00757803"/>
    <w:rsid w:val="00771F0F"/>
    <w:rsid w:val="0079206B"/>
    <w:rsid w:val="00796076"/>
    <w:rsid w:val="007C0566"/>
    <w:rsid w:val="007C606B"/>
    <w:rsid w:val="007E6A61"/>
    <w:rsid w:val="007F14C6"/>
    <w:rsid w:val="00801140"/>
    <w:rsid w:val="00803404"/>
    <w:rsid w:val="00834955"/>
    <w:rsid w:val="00855B59"/>
    <w:rsid w:val="00860461"/>
    <w:rsid w:val="0086487C"/>
    <w:rsid w:val="00870B20"/>
    <w:rsid w:val="0087160C"/>
    <w:rsid w:val="0088265F"/>
    <w:rsid w:val="008829F8"/>
    <w:rsid w:val="00885897"/>
    <w:rsid w:val="008A6538"/>
    <w:rsid w:val="008C7056"/>
    <w:rsid w:val="008F3B14"/>
    <w:rsid w:val="00901899"/>
    <w:rsid w:val="0090344B"/>
    <w:rsid w:val="00905715"/>
    <w:rsid w:val="0090679B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1C8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0389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AFC"/>
    <w:rsid w:val="00BA1546"/>
    <w:rsid w:val="00BB4E51"/>
    <w:rsid w:val="00BD431F"/>
    <w:rsid w:val="00BE186D"/>
    <w:rsid w:val="00BE423E"/>
    <w:rsid w:val="00BF0EE6"/>
    <w:rsid w:val="00BF61AC"/>
    <w:rsid w:val="00C47FA6"/>
    <w:rsid w:val="00C57FC6"/>
    <w:rsid w:val="00C66A7D"/>
    <w:rsid w:val="00C779DA"/>
    <w:rsid w:val="00C814F7"/>
    <w:rsid w:val="00CA0472"/>
    <w:rsid w:val="00CA4B4D"/>
    <w:rsid w:val="00CB35C3"/>
    <w:rsid w:val="00CC2214"/>
    <w:rsid w:val="00CC43B2"/>
    <w:rsid w:val="00CD323D"/>
    <w:rsid w:val="00CE4030"/>
    <w:rsid w:val="00CE64B3"/>
    <w:rsid w:val="00CF1A49"/>
    <w:rsid w:val="00D0630C"/>
    <w:rsid w:val="00D17ACA"/>
    <w:rsid w:val="00D243A9"/>
    <w:rsid w:val="00D305E5"/>
    <w:rsid w:val="00D37CD3"/>
    <w:rsid w:val="00D41A17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485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2DA74-9645-449D-8033-3C47C5C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rrazzaaq-oniyide-5b857823b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Oniyidetaiwo1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ursera.org/share/f6d75fc89dcb0e4f6aaba443ded8874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222C39ACE64328AC9FD7DEA718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1B10-CAB7-4B9C-B90A-6BDA63442257}"/>
      </w:docPartPr>
      <w:docPartBody>
        <w:p w:rsidR="00773CCA" w:rsidRDefault="00773CCA">
          <w:pPr>
            <w:pStyle w:val="8F222C39ACE64328AC9FD7DEA7182BF6"/>
          </w:pPr>
          <w:r w:rsidRPr="00CF1A49">
            <w:t>Address</w:t>
          </w:r>
        </w:p>
      </w:docPartBody>
    </w:docPart>
    <w:docPart>
      <w:docPartPr>
        <w:name w:val="DD6B2E7356B44F46BECB7DE65709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8A462-D2DA-4B3C-939B-F436E0FF71AD}"/>
      </w:docPartPr>
      <w:docPartBody>
        <w:p w:rsidR="00773CCA" w:rsidRDefault="00773CCA">
          <w:pPr>
            <w:pStyle w:val="DD6B2E7356B44F46BECB7DE65709BDCF"/>
          </w:pPr>
          <w:r w:rsidRPr="00CF1A49">
            <w:t>Phone</w:t>
          </w:r>
        </w:p>
      </w:docPartBody>
    </w:docPart>
    <w:docPart>
      <w:docPartPr>
        <w:name w:val="074BE8630BDF461DAB59EFEFBD4B9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558C-A800-40C6-91FF-47B0E4378B29}"/>
      </w:docPartPr>
      <w:docPartBody>
        <w:p w:rsidR="00773CCA" w:rsidRDefault="00773CCA">
          <w:pPr>
            <w:pStyle w:val="074BE8630BDF461DAB59EFEFBD4B9FD0"/>
          </w:pPr>
          <w:r w:rsidRPr="00CF1A49">
            <w:t>Email</w:t>
          </w:r>
        </w:p>
      </w:docPartBody>
    </w:docPart>
    <w:docPart>
      <w:docPartPr>
        <w:name w:val="981D5EDC15DC485BA098AD68CA7E9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F53B1-37A5-4B70-97EF-CCE580A7A459}"/>
      </w:docPartPr>
      <w:docPartBody>
        <w:p w:rsidR="00773CCA" w:rsidRDefault="00773CCA">
          <w:pPr>
            <w:pStyle w:val="981D5EDC15DC485BA098AD68CA7E9F7E"/>
          </w:pPr>
          <w:r w:rsidRPr="00CF1A49">
            <w:t>LinkedIn Profile</w:t>
          </w:r>
        </w:p>
      </w:docPartBody>
    </w:docPart>
    <w:docPart>
      <w:docPartPr>
        <w:name w:val="C71AE7B619CC466DAA286B644C01B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F4B0-2A1D-4CCC-BF60-EC6EDF6028D3}"/>
      </w:docPartPr>
      <w:docPartBody>
        <w:p w:rsidR="00773CCA" w:rsidRDefault="00773CCA">
          <w:pPr>
            <w:pStyle w:val="C71AE7B619CC466DAA286B644C01BCF8"/>
          </w:pPr>
          <w:r w:rsidRPr="00CF1A49">
            <w:t>Experience</w:t>
          </w:r>
        </w:p>
      </w:docPartBody>
    </w:docPart>
    <w:docPart>
      <w:docPartPr>
        <w:name w:val="532DAB6DA1EB4501AE4B7E19E8B3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34FAD-E393-4E84-8A6C-68B253D9BEE4}"/>
      </w:docPartPr>
      <w:docPartBody>
        <w:p w:rsidR="00773CCA" w:rsidRDefault="00773CCA">
          <w:pPr>
            <w:pStyle w:val="532DAB6DA1EB4501AE4B7E19E8B37CF2"/>
          </w:pPr>
          <w:r w:rsidRPr="00CF1A49">
            <w:t>Education</w:t>
          </w:r>
        </w:p>
      </w:docPartBody>
    </w:docPart>
    <w:docPart>
      <w:docPartPr>
        <w:name w:val="8AA02E392A7146D6801916874648D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423B-5E27-470B-9D40-C5A62B99BF8D}"/>
      </w:docPartPr>
      <w:docPartBody>
        <w:p w:rsidR="00773CCA" w:rsidRDefault="00773CCA">
          <w:pPr>
            <w:pStyle w:val="8AA02E392A7146D6801916874648D5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CCA"/>
    <w:rsid w:val="0045009F"/>
    <w:rsid w:val="00503020"/>
    <w:rsid w:val="00773CCA"/>
    <w:rsid w:val="00981D5E"/>
    <w:rsid w:val="00FA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479FC01A440CBB23605D8459C8EB">
    <w:name w:val="E9D3479FC01A440CBB23605D8459C8E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5F6B6D2B0B2481CA9361E2DEC806414">
    <w:name w:val="55F6B6D2B0B2481CA9361E2DEC806414"/>
  </w:style>
  <w:style w:type="paragraph" w:customStyle="1" w:styleId="8F222C39ACE64328AC9FD7DEA7182BF6">
    <w:name w:val="8F222C39ACE64328AC9FD7DEA7182BF6"/>
  </w:style>
  <w:style w:type="paragraph" w:customStyle="1" w:styleId="E47990E3EEE0433AB4CF2842418C5DB0">
    <w:name w:val="E47990E3EEE0433AB4CF2842418C5DB0"/>
  </w:style>
  <w:style w:type="paragraph" w:customStyle="1" w:styleId="DD6B2E7356B44F46BECB7DE65709BDCF">
    <w:name w:val="DD6B2E7356B44F46BECB7DE65709BDCF"/>
  </w:style>
  <w:style w:type="paragraph" w:customStyle="1" w:styleId="074BE8630BDF461DAB59EFEFBD4B9FD0">
    <w:name w:val="074BE8630BDF461DAB59EFEFBD4B9FD0"/>
  </w:style>
  <w:style w:type="paragraph" w:customStyle="1" w:styleId="E82357DB1C5C43DCA98B3C61BF4AE52B">
    <w:name w:val="E82357DB1C5C43DCA98B3C61BF4AE52B"/>
  </w:style>
  <w:style w:type="paragraph" w:customStyle="1" w:styleId="981D5EDC15DC485BA098AD68CA7E9F7E">
    <w:name w:val="981D5EDC15DC485BA098AD68CA7E9F7E"/>
  </w:style>
  <w:style w:type="paragraph" w:customStyle="1" w:styleId="71F5D4EB267E4C1CAA0A611E7247F59E">
    <w:name w:val="71F5D4EB267E4C1CAA0A611E7247F59E"/>
  </w:style>
  <w:style w:type="paragraph" w:customStyle="1" w:styleId="C094BFA3EDCE4584B14409F0CE4688EE">
    <w:name w:val="C094BFA3EDCE4584B14409F0CE4688EE"/>
  </w:style>
  <w:style w:type="paragraph" w:customStyle="1" w:styleId="FC86E8C14A6E477EAC88E05324E57949">
    <w:name w:val="FC86E8C14A6E477EAC88E05324E57949"/>
  </w:style>
  <w:style w:type="paragraph" w:customStyle="1" w:styleId="C71AE7B619CC466DAA286B644C01BCF8">
    <w:name w:val="C71AE7B619CC466DAA286B644C01BCF8"/>
  </w:style>
  <w:style w:type="paragraph" w:customStyle="1" w:styleId="98E80480C2474386884AF2F673B4BD52">
    <w:name w:val="98E80480C2474386884AF2F673B4BD52"/>
  </w:style>
  <w:style w:type="paragraph" w:customStyle="1" w:styleId="E8775223C6954A9EB282D4BE6D170F72">
    <w:name w:val="E8775223C6954A9EB282D4BE6D170F72"/>
  </w:style>
  <w:style w:type="paragraph" w:customStyle="1" w:styleId="C9B292C73F4C4834A6C2227F6A1AFE8D">
    <w:name w:val="C9B292C73F4C4834A6C2227F6A1AFE8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307E5232A8401BB0EF7702E2D5DD67">
    <w:name w:val="85307E5232A8401BB0EF7702E2D5DD67"/>
  </w:style>
  <w:style w:type="paragraph" w:customStyle="1" w:styleId="9380B882DAB9488AAB21089D01E4616F">
    <w:name w:val="9380B882DAB9488AAB21089D01E4616F"/>
  </w:style>
  <w:style w:type="paragraph" w:customStyle="1" w:styleId="CC9AD29F7D034443B188325973302140">
    <w:name w:val="CC9AD29F7D034443B188325973302140"/>
  </w:style>
  <w:style w:type="paragraph" w:customStyle="1" w:styleId="CC9777E0704E4BDD8B41495A5F287C4B">
    <w:name w:val="CC9777E0704E4BDD8B41495A5F287C4B"/>
  </w:style>
  <w:style w:type="paragraph" w:customStyle="1" w:styleId="900E9B10BE484301AB46A9F44C244389">
    <w:name w:val="900E9B10BE484301AB46A9F44C244389"/>
  </w:style>
  <w:style w:type="paragraph" w:customStyle="1" w:styleId="6EB7391410344A3496CDB8BCB358AF22">
    <w:name w:val="6EB7391410344A3496CDB8BCB358AF22"/>
  </w:style>
  <w:style w:type="paragraph" w:customStyle="1" w:styleId="6DB4CF099B16416FB184D370AFA1BF35">
    <w:name w:val="6DB4CF099B16416FB184D370AFA1BF35"/>
  </w:style>
  <w:style w:type="paragraph" w:customStyle="1" w:styleId="532DAB6DA1EB4501AE4B7E19E8B37CF2">
    <w:name w:val="532DAB6DA1EB4501AE4B7E19E8B37CF2"/>
  </w:style>
  <w:style w:type="paragraph" w:customStyle="1" w:styleId="C9C09BE463FB46569CC1E01D1A4B8B27">
    <w:name w:val="C9C09BE463FB46569CC1E01D1A4B8B27"/>
  </w:style>
  <w:style w:type="paragraph" w:customStyle="1" w:styleId="FA2BC76388A2494EB75B953240394362">
    <w:name w:val="FA2BC76388A2494EB75B953240394362"/>
  </w:style>
  <w:style w:type="paragraph" w:customStyle="1" w:styleId="190C13D7C6FA4DE1B294CCC86C2AD290">
    <w:name w:val="190C13D7C6FA4DE1B294CCC86C2AD290"/>
  </w:style>
  <w:style w:type="paragraph" w:customStyle="1" w:styleId="E25F00ACC6214CCF8DC68541AFE28604">
    <w:name w:val="E25F00ACC6214CCF8DC68541AFE28604"/>
  </w:style>
  <w:style w:type="paragraph" w:customStyle="1" w:styleId="D35C3D9AD5C14D949B4BC3C7E27DC44A">
    <w:name w:val="D35C3D9AD5C14D949B4BC3C7E27DC44A"/>
  </w:style>
  <w:style w:type="paragraph" w:customStyle="1" w:styleId="F5A21768376A41E1997BA524336D4635">
    <w:name w:val="F5A21768376A41E1997BA524336D4635"/>
  </w:style>
  <w:style w:type="paragraph" w:customStyle="1" w:styleId="C817F19D3C694459A29A11793019CC71">
    <w:name w:val="C817F19D3C694459A29A11793019CC71"/>
  </w:style>
  <w:style w:type="paragraph" w:customStyle="1" w:styleId="9AF411ED5ABA428DAAF57151D6E41642">
    <w:name w:val="9AF411ED5ABA428DAAF57151D6E41642"/>
  </w:style>
  <w:style w:type="paragraph" w:customStyle="1" w:styleId="E08917061C1D47EFAC7A44F049E22922">
    <w:name w:val="E08917061C1D47EFAC7A44F049E22922"/>
  </w:style>
  <w:style w:type="paragraph" w:customStyle="1" w:styleId="EF7440EFB4AF43A6BCFD3DA305222F1E">
    <w:name w:val="EF7440EFB4AF43A6BCFD3DA305222F1E"/>
  </w:style>
  <w:style w:type="paragraph" w:customStyle="1" w:styleId="8AA02E392A7146D6801916874648D5FD">
    <w:name w:val="8AA02E392A7146D6801916874648D5FD"/>
  </w:style>
  <w:style w:type="paragraph" w:customStyle="1" w:styleId="9EFD347BAEB3422CA0A6555544FB555A">
    <w:name w:val="9EFD347BAEB3422CA0A6555544FB555A"/>
  </w:style>
  <w:style w:type="paragraph" w:customStyle="1" w:styleId="CD4E9A68DC2F4F35A40564D81CADBA34">
    <w:name w:val="CD4E9A68DC2F4F35A40564D81CADBA34"/>
  </w:style>
  <w:style w:type="paragraph" w:customStyle="1" w:styleId="3C507683C21845FAA8B0A4BD0E9BA109">
    <w:name w:val="3C507683C21845FAA8B0A4BD0E9BA109"/>
  </w:style>
  <w:style w:type="paragraph" w:customStyle="1" w:styleId="F379AA643ED84A5D8B1CF98D7ACC5447">
    <w:name w:val="F379AA643ED84A5D8B1CF98D7ACC5447"/>
  </w:style>
  <w:style w:type="paragraph" w:customStyle="1" w:styleId="80B16C2CA46B41829873B62B35F5B28C">
    <w:name w:val="80B16C2CA46B41829873B62B35F5B28C"/>
  </w:style>
  <w:style w:type="paragraph" w:customStyle="1" w:styleId="B462A3788F284F6AACAE449BEF9678AC">
    <w:name w:val="B462A3788F284F6AACAE449BEF9678AC"/>
  </w:style>
  <w:style w:type="paragraph" w:customStyle="1" w:styleId="873B5A96886C4D63887C01966AD4A584">
    <w:name w:val="873B5A96886C4D63887C01966AD4A584"/>
  </w:style>
  <w:style w:type="paragraph" w:customStyle="1" w:styleId="4E1FD7792A4048A1AFF2C65CB0DD07DE">
    <w:name w:val="4E1FD7792A4048A1AFF2C65CB0DD07DE"/>
    <w:rsid w:val="0077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277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2023-05-22T11:31:00Z</dcterms:created>
  <dcterms:modified xsi:type="dcterms:W3CDTF">2023-06-01T13:48:00Z</dcterms:modified>
  <cp:category/>
</cp:coreProperties>
</file>